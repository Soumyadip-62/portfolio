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-844550</wp:posOffset>
                </wp:positionV>
                <wp:extent cx="2658110" cy="10753725"/>
                <wp:effectExtent l="0" t="0" r="889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" y="10795"/>
                          <a:ext cx="2658110" cy="10753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85.8pt;margin-top:-66.5pt;height:846.75pt;width:209.3pt;z-index:251663360;v-text-anchor:middle;mso-width-relative:page;mso-height-relative:page;" fillcolor="#404040 [2429]" filled="t" stroked="f" coordsize="21600,21600" o:gfxdata="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fXayfaAAAADgEA&#10;AA8AAAAAAAAAAQAgAAAAIgAAAGRycy9kb3ducmV2LnhtbFBLAQIUABQAAAAIAIdO4kAKADVxigIA&#10;AA0FAAAOAAAAAAAAAAEAIAAAACk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-435610</wp:posOffset>
            </wp:positionV>
            <wp:extent cx="1007110" cy="1345565"/>
            <wp:effectExtent l="0" t="0" r="2540" b="6985"/>
            <wp:wrapTopAndBottom/>
            <wp:docPr id="3" name="Picture 3" descr="DSC_0199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SC_0199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-527685</wp:posOffset>
                </wp:positionV>
                <wp:extent cx="3972560" cy="191643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2560" cy="1916430"/>
                          <a:chOff x="13720" y="3835"/>
                          <a:chExt cx="6256" cy="3018"/>
                        </a:xfrm>
                      </wpg:grpSpPr>
                      <wps:wsp>
                        <wps:cNvPr id="38" name="文本框 13"/>
                        <wps:cNvSpPr txBox="1"/>
                        <wps:spPr>
                          <a:xfrm>
                            <a:off x="13750" y="4420"/>
                            <a:ext cx="6226" cy="2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A knowledgeable and experienced front end developer creates successful websites that meet customer needs. </w:t>
                              </w:r>
                              <w: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pecializes in collaborating with customers to gather requirements, produce plans, and improve designs for usability and functionality. The developer is proficient in HTML, CSS, JavaScript, and ReactJS.</w:t>
                              </w:r>
                            </w:p>
                            <w:p>
                              <w:pP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I’m </w:t>
                              </w:r>
                              <w: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confident in making a significant contribution to a team. eager to learn new things and take on new challenges.</w:t>
                              </w:r>
                            </w:p>
                            <w:p>
                              <w:pP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If a talented and experienced front end developer is needed to create successful websites, the developer is honored to discuss needs.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14"/>
                        <wps:cNvSpPr txBox="1"/>
                        <wps:spPr>
                          <a:xfrm>
                            <a:off x="13720" y="3835"/>
                            <a:ext cx="3795" cy="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Personal Summary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" o:spid="_x0000_s1026" o:spt="203" style="position:absolute;left:0pt;margin-left:158.15pt;margin-top:-41.55pt;height:150.9pt;width:312.8pt;z-index:251667456;mso-width-relative:page;mso-height-relative:page;" coordorigin="13720,3835" coordsize="6256,3018" o:gfxdata="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mZppStwAAAALAQAADwAAAAAAAAABACAAAAAiAAAAZHJz&#10;L2Rvd25yZXYueG1sUEsBAhQAFAAAAAgAh07iQMSzDUnkAgAAKQgAAA4AAAAAAAAAAQAgAAAAKwEA&#10;AGRycy9lMm9Eb2MueG1sUEsFBgAAAAAGAAYAWQEAAIEGAAAAAA==&#10;">
                <o:lock v:ext="edit" aspectratio="f"/>
                <v:shape id="文本框 13" o:spid="_x0000_s1026" o:spt="202" type="#_x0000_t202" style="position:absolute;left:13750;top:4420;height:2433;width:6226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eastAsia="黑体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A knowledgeable and experienced front end developer creates successful websites that meet customer needs. </w:t>
                        </w:r>
                        <w:r>
                          <w:rPr>
                            <w:rFonts w:hint="default" w:ascii="Arial" w:hAnsi="Arial" w:eastAsia="黑体"/>
                            <w:color w:val="595959" w:themeColor="text1" w:themeTint="A6"/>
                            <w:szCs w:val="21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hint="default" w:ascii="Arial" w:hAnsi="Arial" w:eastAsia="黑体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pecializes in collaborating with customers to gather requirements, produce plans, and improve designs for usability and functionality. The developer is proficient in HTML, CSS, JavaScript, and ReactJS.</w:t>
                        </w:r>
                      </w:p>
                      <w:p>
                        <w:pPr>
                          <w:rPr>
                            <w:rFonts w:hint="default" w:ascii="Arial" w:hAnsi="Arial" w:eastAsia="黑体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/>
                            <w:color w:val="595959" w:themeColor="text1" w:themeTint="A6"/>
                            <w:szCs w:val="21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I’m </w:t>
                        </w:r>
                        <w:r>
                          <w:rPr>
                            <w:rFonts w:hint="default" w:ascii="Arial" w:hAnsi="Arial" w:eastAsia="黑体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confident in making a significant contribution to a team. eager to learn new things and take on new challenges.</w:t>
                        </w:r>
                      </w:p>
                      <w:p>
                        <w:pPr>
                          <w:rPr>
                            <w:rFonts w:hint="default" w:ascii="Arial" w:hAnsi="Arial" w:eastAsia="黑体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hint="default" w:ascii="Arial" w:hAnsi="Arial" w:eastAsia="黑体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If a talented and experienced front end developer is needed to create successful websites, the developer is honored to discuss needs.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3720;top:3835;height:705;width:3795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Personal Summary</w:t>
                        </w:r>
                      </w:p>
                      <w:p>
                        <w:pPr>
                          <w:jc w:val="left"/>
                          <w:rPr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-1224915</wp:posOffset>
                </wp:positionH>
                <wp:positionV relativeFrom="paragraph">
                  <wp:posOffset>1064895</wp:posOffset>
                </wp:positionV>
                <wp:extent cx="3036570" cy="88074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570" cy="880707"/>
                          <a:chOff x="9215" y="2037"/>
                          <a:chExt cx="4782" cy="1017"/>
                        </a:xfrm>
                      </wpg:grpSpPr>
                      <wps:wsp>
                        <wps:cNvPr id="69" name="文本框 2"/>
                        <wps:cNvSpPr txBox="1"/>
                        <wps:spPr>
                          <a:xfrm>
                            <a:off x="9215" y="2037"/>
                            <a:ext cx="4782" cy="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Soumyadip Pandit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Arial" w:hAnsi="Arial" w:eastAsia="黑体" w:cs="Arial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84"/>
                                  <w:szCs w:val="8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:sz w:val="84"/>
                                  <w:szCs w:val="8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5" y="2436"/>
                            <a:ext cx="4027" cy="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React Developer (1y exp)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-96.45pt;margin-top:83.85pt;height:69.35pt;width:239.1pt;z-index:251671552;mso-width-relative:page;mso-height-relative:page;" coordorigin="9215,2037" coordsize="4782,1017" o:gfxdata="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z+ynZ3QAAAAwBAAAPAAAAAAAAAAEAIAAAACIAAABkcnMvZG93bnJldi54bWxQ&#10;SwECFAAUAAAACACHTuJA07kZVtYCAADWBgAADgAAAAAAAAABACAAAAAsAQAAZHJzL2Uyb0RvYy54&#10;bWxQSwUGAAAAAAYABgBZAQAAdAYAAAAA&#10;">
                <o:lock v:ext="edit" aspectratio="f"/>
                <v:shape id="文本框 2" o:spid="_x0000_s1026" o:spt="202" type="#_x0000_t202" style="position:absolute;left:9215;top:2037;height:600;width:4782;" filled="f" stroked="f" coordsize="21600,21600" o:gfxdata="UEsDBAoAAAAAAIdO4kAAAAAAAAAAAAAAAAAEAAAAZHJzL1BLAwQUAAAACACHTuJAio9cFr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sUK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1w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Arial" w:hAnsi="Arial" w:cs="Arial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Soumyadip Pandit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center"/>
                          <w:rPr>
                            <w:rFonts w:ascii="Arial" w:hAnsi="Arial" w:eastAsia="黑体" w:cs="Arial"/>
                            <w:b/>
                            <w:bCs/>
                            <w:color w:val="FFFFFF" w:themeColor="background1"/>
                            <w:spacing w:val="20"/>
                            <w:sz w:val="84"/>
                            <w:szCs w:val="8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:sz w:val="84"/>
                            <w:szCs w:val="8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9565;top:2436;height:618;width:4027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Arial" w:hAnsi="Arial" w:cs="Arial"/>
                            <w:color w:val="FFFFFF" w:themeColor="background1"/>
                            <w:sz w:val="28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React Developer (1y exp)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-959485</wp:posOffset>
                </wp:positionH>
                <wp:positionV relativeFrom="paragraph">
                  <wp:posOffset>5167630</wp:posOffset>
                </wp:positionV>
                <wp:extent cx="2297430" cy="203009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7662" cy="2030095"/>
                          <a:chOff x="9613" y="13501"/>
                          <a:chExt cx="2979" cy="3197"/>
                        </a:xfrm>
                      </wpg:grpSpPr>
                      <wps:wsp>
                        <wps:cNvPr id="26" name="文本框 13"/>
                        <wps:cNvSpPr txBox="1"/>
                        <wps:spPr>
                          <a:xfrm>
                            <a:off x="9638" y="14029"/>
                            <a:ext cx="2954" cy="26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Javascript, Bootstrap, Tailwind, SaSS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React, Redux, NEXTjs, NodeJS, MongoDB,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Git &amp; Github, ThreeJs, NPM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14"/>
                        <wps:cNvSpPr txBox="1"/>
                        <wps:spPr>
                          <a:xfrm>
                            <a:off x="9613" y="13501"/>
                            <a:ext cx="2281" cy="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Relevent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Skills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-75.55pt;margin-top:406.9pt;height:159.85pt;width:180.9pt;z-index:251666432;mso-width-relative:page;mso-height-relative:page;" coordorigin="9613,13501" coordsize="2979,3197" o:gfxdata="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IAqXq/bAAAADQEAAA8AAAAAAAAAAQAgAAAAIgAAAGRycy9kb3du&#10;cmV2LnhtbFBLAQIUABQAAAAIAIdO4kCozqyD4AIAACkIAAAOAAAAAAAAAAEAIAAAACoBAABkcnMv&#10;ZTJvRG9jLnhtbFBLBQYAAAAABgAGAFkBAAB8BgAAAAA=&#10;">
                <o:lock v:ext="edit" aspectratio="f"/>
                <v:shape id="文本框 13" o:spid="_x0000_s1026" o:spt="202" type="#_x0000_t202" style="position:absolute;left:9638;top:14029;height:2669;width:2954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jc w:val="left"/>
                          <w:rPr>
                            <w:rFonts w:hint="default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Javascript, Bootstrap, Tailwind, SaSS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jc w:val="left"/>
                          <w:rPr>
                            <w:rFonts w:hint="default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React, Redux, NEXTjs, NodeJS, MongoDB,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jc w:val="left"/>
                          <w:rPr>
                            <w:rFonts w:hint="default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Git &amp; Github, ThreeJs, NPM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9613;top:13501;height:764;width:2281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Relevent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Skills</w:t>
                        </w:r>
                      </w:p>
                      <w:p>
                        <w:pPr>
                          <w:jc w:val="left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-1026795</wp:posOffset>
                </wp:positionH>
                <wp:positionV relativeFrom="paragraph">
                  <wp:posOffset>2329180</wp:posOffset>
                </wp:positionV>
                <wp:extent cx="2428240" cy="265176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079" cy="2651760"/>
                          <a:chOff x="9720" y="4785"/>
                          <a:chExt cx="3281" cy="4176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9746" y="5445"/>
                            <a:ext cx="3255" cy="35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Mobile:</w:t>
                              </w:r>
                              <w:r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+91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7001120224</w:t>
                              </w:r>
                            </w:p>
                            <w:p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E-mail: </w:t>
                              </w:r>
                              <w:r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panditsoumya35@gmail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  <w:p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LinkedIn - </w:t>
                              </w:r>
                              <w:r>
                                <w:rPr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"https://www.linkedin.com/in/soumyadip-pandit-8a2b881a3/" </w:instrText>
                              </w:r>
                              <w:r>
                                <w:rPr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https://www.linkedin.com/in/soumyadip-pandit-8a2b881a3/</w:t>
                              </w:r>
                              <w:r>
                                <w:rPr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Portfolio - </w:t>
                              </w:r>
                              <w:r>
                                <w:rPr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https://soumyadip-62.github.io/portfolio/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GitHub - </w:t>
                              </w:r>
                              <w:r>
                                <w:rPr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"https://github.com/Soumyadip-62" </w:instrText>
                              </w:r>
                              <w:r>
                                <w:rPr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https://github.com/Soumyadip-62</w:t>
                              </w:r>
                              <w:r>
                                <w:rPr>
                                  <w:rFonts w:hint="default" w:ascii="Arial" w:hAnsi="Arial"/>
                                  <w:color w:val="8FAADC" w:themeColor="accent5" w:themeTint="99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9720" y="4785"/>
                            <a:ext cx="3210" cy="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80.85pt;margin-top:183.4pt;height:208.8pt;width:191.2pt;z-index:251664384;mso-width-relative:page;mso-height-relative:page;" coordorigin="9720,4785" coordsize="3281,4176" o:gfxdata="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vu9TVtwAAAAMAQAADwAAAAAAAAABACAAAAAiAAAA&#10;ZHJzL2Rvd25yZXYueG1sUEsBAhQAFAAAAAgAh07iQJJ/gkfnAgAAJggAAA4AAAAAAAAAAQAgAAAA&#10;KwEAAGRycy9lMm9Eb2MueG1sUEsFBgAAAAAGAAYAWQEAAIQGAAAAAA==&#10;">
                <o:lock v:ext="edit" aspectratio="f"/>
                <v:shape id="文本框 13" o:spid="_x0000_s1026" o:spt="202" type="#_x0000_t202" style="position:absolute;left:9746;top:5445;height:3516;width:3255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Mobile:</w:t>
                        </w:r>
                        <w:r>
                          <w:rPr>
                            <w:rFonts w:hint="default"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+91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7001120224</w:t>
                        </w:r>
                      </w:p>
                      <w:p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E-mail: </w:t>
                        </w:r>
                        <w:r>
                          <w:rPr>
                            <w:rFonts w:hint="default"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panditsoumya35@gmail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.com</w:t>
                        </w:r>
                      </w:p>
                      <w:p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LinkedIn - </w:t>
                        </w:r>
                        <w:r>
                          <w:rPr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instrText xml:space="preserve"> HYPERLINK "https://www.linkedin.com/in/soumyadip-pandit-8a2b881a3/" </w:instrText>
                        </w:r>
                        <w:r>
                          <w:rPr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https://www.linkedin.com/in/soumyadip-pandit-8a2b881a3/</w:t>
                        </w:r>
                        <w:r>
                          <w:rPr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jc w:val="left"/>
                          <w:rPr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/>
                            <w:color w:val="FFFFFF" w:themeColor="background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Portfolio - </w:t>
                        </w:r>
                        <w:r>
                          <w:rPr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https://soumyadip-62.github.io/portfolio/</w:t>
                        </w:r>
                      </w:p>
                      <w:p>
                        <w:pPr>
                          <w:jc w:val="left"/>
                          <w:rPr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/>
                            <w:color w:val="FFFFFF" w:themeColor="background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GitHub - </w:t>
                        </w:r>
                        <w:r>
                          <w:rPr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instrText xml:space="preserve"> HYPERLINK "https://github.com/Soumyadip-62" </w:instrText>
                        </w:r>
                        <w:r>
                          <w:rPr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https://github.com/Soumyadip-62</w:t>
                        </w:r>
                        <w:r>
                          <w:rPr>
                            <w:rFonts w:hint="default" w:ascii="Arial" w:hAnsi="Arial"/>
                            <w:color w:val="8FAADC" w:themeColor="accent5" w:themeTint="99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ascii="Arial" w:hAnsi="Arial" w:cs="Arial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14" o:spid="_x0000_s1026" o:spt="202" type="#_x0000_t202" style="position:absolute;left:9720;top:4785;height:705;width:321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-930910</wp:posOffset>
                </wp:positionH>
                <wp:positionV relativeFrom="paragraph">
                  <wp:posOffset>7089140</wp:posOffset>
                </wp:positionV>
                <wp:extent cx="2264410" cy="174434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410" cy="1744345"/>
                          <a:chOff x="9613" y="7300"/>
                          <a:chExt cx="3566" cy="2747"/>
                        </a:xfrm>
                      </wpg:grpSpPr>
                      <wps:wsp>
                        <wps:cNvPr id="29" name="文本框 13"/>
                        <wps:cNvSpPr txBox="1"/>
                        <wps:spPr>
                          <a:xfrm>
                            <a:off x="9613" y="7990"/>
                            <a:ext cx="3566" cy="20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Web development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Mobile app development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Modern 3d websites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Artificial Intellegence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14"/>
                        <wps:cNvSpPr txBox="1"/>
                        <wps:spPr>
                          <a:xfrm>
                            <a:off x="9613" y="7300"/>
                            <a:ext cx="3136" cy="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Interests</w:t>
                              </w:r>
                            </w:p>
                            <w:p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73.3pt;margin-top:558.2pt;height:137.35pt;width:178.3pt;z-index:251665408;mso-width-relative:page;mso-height-relative:page;" coordorigin="9613,7300" coordsize="3566,2747" o:gfxdata="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jWev/dwAAAAOAQAADwAAAAAAAAABACAAAAAiAAAAZHJzL2Rv&#10;d25yZXYueG1sUEsBAhQAFAAAAAgAh07iQPSoIArhAgAAJggAAA4AAAAAAAAAAQAgAAAAKwEAAGRy&#10;cy9lMm9Eb2MueG1sUEsFBgAAAAAGAAYAWQEAAH4GAAAAAA==&#10;">
                <o:lock v:ext="edit" aspectratio="f"/>
                <v:shape id="文本框 13" o:spid="_x0000_s1026" o:spt="202" type="#_x0000_t202" style="position:absolute;left:9613;top:7990;height:2057;width:3566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Web development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Mobile app development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Modern 3d websites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Artificial Intellegence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14" o:spid="_x0000_s1026" o:spt="202" type="#_x0000_t202" style="position:absolute;left:9613;top:7300;height:705;width:3136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Interests</w:t>
                        </w:r>
                      </w:p>
                      <w:p>
                        <w:pPr>
                          <w:rPr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8084820</wp:posOffset>
                </wp:positionV>
                <wp:extent cx="4438650" cy="1558290"/>
                <wp:effectExtent l="0" t="0" r="0" b="38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8935" y="8150860"/>
                          <a:ext cx="4438650" cy="1558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138.45pt;margin-top:636.6pt;height:122.7pt;width:349.5pt;z-index:251662336;v-text-anchor:middle;mso-width-relative:page;mso-height-relative:page;" fillcolor="#F2F2F2 [3052]" filled="t" stroked="f" coordsize="21600,21600" o:gfxdata="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IDE7I3gAAAA0B&#10;AAAPAAAAAAAAAAEAIAAAACIAAABkcnMvZG93bnJldi54bWxQSwECFAAUAAAACACHTuJArNXtW4cC&#10;AAD6BAAADgAAAAAAAAABACAAAAAt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8072755</wp:posOffset>
                </wp:positionV>
                <wp:extent cx="3961130" cy="142176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1130" cy="1421853"/>
                          <a:chOff x="15442" y="13788"/>
                          <a:chExt cx="6238" cy="2773"/>
                        </a:xfrm>
                      </wpg:grpSpPr>
                      <wps:wsp>
                        <wps:cNvPr id="19" name="文本框 13"/>
                        <wps:cNvSpPr txBox="1"/>
                        <wps:spPr>
                          <a:xfrm>
                            <a:off x="15442" y="14284"/>
                            <a:ext cx="6226" cy="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3B3838" w:themeColor="background2" w:themeShade="40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 w:hanging="420" w:firstLineChars="0"/>
                                <w:rPr>
                                  <w:rFonts w:hint="default"/>
                                  <w:color w:val="3B3838" w:themeColor="background2" w:themeShade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>Bachelor of Computer Application (2018 - 2021)</w:t>
                              </w:r>
                              <w:r>
                                <w:rPr>
                                  <w:rFonts w:hint="default"/>
                                  <w:color w:val="3B3838" w:themeColor="background2" w:themeShade="40"/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b/>
                                  <w:bCs/>
                                  <w:color w:val="767171" w:themeColor="background2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67171" w:themeColor="background2" w:themeShade="80"/>
                                  <w:sz w:val="22"/>
                                  <w:szCs w:val="22"/>
                                  <w:lang w:val="en-US"/>
                                </w:rPr>
                                <w:t>Vivekananda MahavidyaLaya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 w:hanging="420" w:firstLineChars="0"/>
                                <w:rPr>
                                  <w:rFonts w:hint="default"/>
                                  <w:b/>
                                  <w:bCs/>
                                  <w:color w:val="3B3838" w:themeColor="background2" w:themeShade="4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>Higher Secondary (WBCHSE BOARD, 2018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3B3838" w:themeColor="background2" w:themeShade="40"/>
                                  <w:lang w:val="en-US"/>
                                </w:rPr>
                                <w:t>)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b/>
                                  <w:bCs/>
                                  <w:color w:val="767171" w:themeColor="background2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67171" w:themeColor="background2" w:themeShade="80"/>
                                  <w:sz w:val="22"/>
                                  <w:szCs w:val="22"/>
                                  <w:lang w:val="en-US"/>
                                </w:rPr>
                                <w:t>Ilsoba Modnlai High School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767171" w:themeColor="background2" w:themeShade="8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14"/>
                        <wps:cNvSpPr txBox="1"/>
                        <wps:spPr>
                          <a:xfrm>
                            <a:off x="15442" y="13788"/>
                            <a:ext cx="3795" cy="9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  <w:p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13"/>
                        <wps:cNvSpPr txBox="1"/>
                        <wps:spPr>
                          <a:xfrm>
                            <a:off x="15454" y="16389"/>
                            <a:ext cx="6226" cy="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158.15pt;margin-top:635.65pt;height:111.95pt;width:311.9pt;z-index:251668480;mso-width-relative:page;mso-height-relative:page;" coordorigin="15442,13788" coordsize="6238,2773" o:gfxdata="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Hl70cvdAAAADQEAAA8AAAAAAAAAAQAgAAAAIgAAAGRycy9kb3ducmV2LnhtbFBLAQIU&#10;ABQAAAAIAIdO4kDqxQA1CwMAALgKAAAOAAAAAAAAAAEAIAAAACwBAABkcnMvZTJvRG9jLnhtbFBL&#10;BQYAAAAABgAGAFkBAACpBgAAAAA=&#10;">
                <o:lock v:ext="edit" aspectratio="f"/>
                <v:shape id="文本框 13" o:spid="_x0000_s1026" o:spt="202" type="#_x0000_t202" style="position:absolute;left:15442;top:14284;height:2255;width:6226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3B3838" w:themeColor="background2" w:themeShade="40"/>
                            <w:lang w:val="en-US" w:eastAsia="zh-CN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rPr>
                            <w:rFonts w:hint="default"/>
                            <w:color w:val="3B3838" w:themeColor="background2" w:themeShade="4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>Bachelor of Computer Application (2018 - 2021)</w:t>
                        </w:r>
                        <w:r>
                          <w:rPr>
                            <w:rFonts w:hint="default"/>
                            <w:color w:val="3B3838" w:themeColor="background2" w:themeShade="40"/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default"/>
                            <w:b/>
                            <w:bCs/>
                            <w:color w:val="767171" w:themeColor="background2" w:themeShade="8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67171" w:themeColor="background2" w:themeShade="80"/>
                            <w:sz w:val="22"/>
                            <w:szCs w:val="22"/>
                            <w:lang w:val="en-US"/>
                          </w:rPr>
                          <w:t>Vivekananda MahavidyaLaya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rPr>
                            <w:rFonts w:hint="default"/>
                            <w:b/>
                            <w:bCs/>
                            <w:color w:val="3B3838" w:themeColor="background2" w:themeShade="4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>Higher Secondary (WBCHSE BOARD, 2018</w:t>
                        </w:r>
                        <w:r>
                          <w:rPr>
                            <w:rFonts w:hint="default"/>
                            <w:b/>
                            <w:bCs/>
                            <w:color w:val="3B3838" w:themeColor="background2" w:themeShade="40"/>
                            <w:lang w:val="en-US"/>
                          </w:rPr>
                          <w:t>)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default"/>
                            <w:b/>
                            <w:bCs/>
                            <w:color w:val="767171" w:themeColor="background2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67171" w:themeColor="background2" w:themeShade="80"/>
                            <w:sz w:val="22"/>
                            <w:szCs w:val="22"/>
                            <w:lang w:val="en-US"/>
                          </w:rPr>
                          <w:t>Ilsoba Modnlai High School</w:t>
                        </w:r>
                      </w:p>
                      <w:p>
                        <w:pPr>
                          <w:rPr>
                            <w:rFonts w:hint="default"/>
                            <w:b/>
                            <w:bCs/>
                            <w:color w:val="767171" w:themeColor="background2" w:themeShade="80"/>
                            <w:lang w:val="en-US"/>
                          </w:rPr>
                        </w:pPr>
                      </w:p>
                    </w:txbxContent>
                  </v:textbox>
                </v:shape>
                <v:shape id="文本框 14" o:spid="_x0000_s1026" o:spt="202" type="#_x0000_t202" style="position:absolute;left:15442;top:13788;height:962;width:3795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Education</w:t>
                        </w:r>
                      </w:p>
                      <w:p>
                        <w:pPr>
                          <w:jc w:val="left"/>
                        </w:pPr>
                      </w:p>
                    </w:txbxContent>
                  </v:textbox>
                </v:shape>
                <v:shape id="文本框 13" o:spid="_x0000_s1026" o:spt="202" type="#_x0000_t202" style="position:absolute;left:15454;top:16389;height:172;width:6226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1551940</wp:posOffset>
                </wp:positionV>
                <wp:extent cx="3979545" cy="291274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9545" cy="2912745"/>
                          <a:chOff x="13675" y="3595"/>
                          <a:chExt cx="6267" cy="4587"/>
                        </a:xfrm>
                      </wpg:grpSpPr>
                      <wps:wsp>
                        <wps:cNvPr id="28" name="文本框 13"/>
                        <wps:cNvSpPr txBox="1"/>
                        <wps:spPr>
                          <a:xfrm>
                            <a:off x="13716" y="4134"/>
                            <a:ext cx="6226" cy="4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Arial" w:hAnsi="Arial" w:eastAsia="黑体" w:cs="Arial"/>
                                  <w:b w:val="0"/>
                                  <w:bCs w:val="0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 w:val="0"/>
                                  <w:bCs w:val="0"/>
                                  <w:color w:val="595959" w:themeColor="text1" w:themeTint="A6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Feb, 2022 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 w:val="0"/>
                                  <w:bCs w:val="0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- Present</w:t>
                              </w:r>
                            </w:p>
                            <w:p>
                              <w:pPr>
                                <w:rPr>
                                  <w:rFonts w:ascii="Arial" w:hAnsi="Arial" w:eastAsia="黑体" w:cs="Arial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bCs/>
                                  <w:color w:val="595959" w:themeColor="text1" w:themeTint="A6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Frontend Developer at Think Again Lab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 w:val="2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 w:val="2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Collaborated with stakeholders during development processes to confirm creative proposals and design best practices.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 w:val="2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 w:val="2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Managed full-cycle design tasks, handling all phases from conception to completion while maintaining guidelines throughout.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 w:val="2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 w:val="2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Pinpointed user experience issues to devise targeted suggestions for improving user experience.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ascii="Arial" w:hAnsi="Arial" w:eastAsia="黑体" w:cs="Arial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/>
                                  <w:color w:val="595959" w:themeColor="text1" w:themeTint="A6"/>
                                  <w:sz w:val="2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Created useful React custom hooks and Npm packages that increased team's performance and saved time 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14"/>
                        <wps:cNvSpPr txBox="1"/>
                        <wps:spPr>
                          <a:xfrm>
                            <a:off x="13675" y="3595"/>
                            <a:ext cx="3795" cy="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Work Experience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26" o:spt="203" style="position:absolute;left:0pt;margin-left:155.9pt;margin-top:122.2pt;height:229.35pt;width:313.35pt;z-index:251669504;mso-width-relative:page;mso-height-relative:page;" coordorigin="13675,3595" coordsize="6267,4587" o:gfxdata="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DvLyM72wAAAAsBAAAPAAAAAAAAAAEAIAAAACIA&#10;AABkcnMvZG93bnJldi54bWxQSwECFAAUAAAACACHTuJAIDQT3+oCAAApCAAADgAAAAAAAAABACAA&#10;AAAqAQAAZHJzL2Uyb0RvYy54bWxQSwUGAAAAAAYABgBZAQAAhgYAAAAA&#10;">
                <o:lock v:ext="edit" aspectratio="f"/>
                <v:shape id="文本框 13" o:spid="_x0000_s1026" o:spt="202" type="#_x0000_t202" style="position:absolute;left:13716;top:4134;height:4048;width:6226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Arial" w:hAnsi="Arial" w:eastAsia="黑体" w:cs="Arial"/>
                            <w:b w:val="0"/>
                            <w:bCs w:val="0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 w:val="0"/>
                            <w:bCs w:val="0"/>
                            <w:color w:val="595959" w:themeColor="text1" w:themeTint="A6"/>
                            <w:szCs w:val="21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Feb, 2022 </w:t>
                        </w:r>
                        <w:r>
                          <w:rPr>
                            <w:rFonts w:hint="eastAsia" w:ascii="Arial" w:hAnsi="Arial" w:eastAsia="黑体" w:cs="Arial"/>
                            <w:b w:val="0"/>
                            <w:bCs w:val="0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- Present</w:t>
                        </w:r>
                      </w:p>
                      <w:p>
                        <w:pPr>
                          <w:rPr>
                            <w:rFonts w:ascii="Arial" w:hAnsi="Arial" w:eastAsia="黑体" w:cs="Arial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bCs/>
                            <w:color w:val="595959" w:themeColor="text1" w:themeTint="A6"/>
                            <w:szCs w:val="21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Frontend Developer at Think Again Lab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ind w:left="420" w:leftChars="0" w:hanging="420" w:firstLineChars="0"/>
                          <w:jc w:val="left"/>
                          <w:rPr>
                            <w:rFonts w:hint="default" w:ascii="Arial" w:hAnsi="Arial" w:eastAsia="黑体"/>
                            <w:color w:val="595959" w:themeColor="text1" w:themeTint="A6"/>
                            <w:sz w:val="21"/>
                            <w:szCs w:val="21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/>
                            <w:color w:val="595959" w:themeColor="text1" w:themeTint="A6"/>
                            <w:sz w:val="21"/>
                            <w:szCs w:val="21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Collaborated with stakeholders during development processes to confirm creative proposals and design best practices.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ind w:left="420" w:leftChars="0" w:hanging="420" w:firstLineChars="0"/>
                          <w:jc w:val="left"/>
                          <w:rPr>
                            <w:rFonts w:hint="default" w:ascii="Arial" w:hAnsi="Arial" w:eastAsia="黑体"/>
                            <w:color w:val="595959" w:themeColor="text1" w:themeTint="A6"/>
                            <w:sz w:val="21"/>
                            <w:szCs w:val="21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/>
                            <w:color w:val="595959" w:themeColor="text1" w:themeTint="A6"/>
                            <w:sz w:val="21"/>
                            <w:szCs w:val="21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Managed full-cycle design tasks, handling all phases from conception to completion while maintaining guidelines throughout.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ind w:left="420" w:leftChars="0" w:hanging="420" w:firstLineChars="0"/>
                          <w:jc w:val="left"/>
                          <w:rPr>
                            <w:rFonts w:hint="default" w:ascii="Arial" w:hAnsi="Arial" w:eastAsia="黑体"/>
                            <w:color w:val="595959" w:themeColor="text1" w:themeTint="A6"/>
                            <w:sz w:val="21"/>
                            <w:szCs w:val="21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/>
                            <w:color w:val="595959" w:themeColor="text1" w:themeTint="A6"/>
                            <w:sz w:val="21"/>
                            <w:szCs w:val="21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Pinpointed user experience issues to devise targeted suggestions for improving user experience.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ind w:left="420" w:leftChars="0" w:hanging="420" w:firstLineChars="0"/>
                          <w:jc w:val="left"/>
                          <w:rPr>
                            <w:rFonts w:ascii="Arial" w:hAnsi="Arial" w:eastAsia="黑体" w:cs="Arial"/>
                            <w:color w:val="595959" w:themeColor="text1" w:themeTint="A6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/>
                            <w:color w:val="595959" w:themeColor="text1" w:themeTint="A6"/>
                            <w:sz w:val="21"/>
                            <w:szCs w:val="21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Created useful React custom hooks and Npm packages that increased team's performance and saved time .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</w:pPr>
                      </w:p>
                    </w:txbxContent>
                  </v:textbox>
                </v:shape>
                <v:shape id="文本框 14" o:spid="_x0000_s1026" o:spt="202" type="#_x0000_t202" style="position:absolute;left:13675;top:3595;height:705;width:3795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Work Experience</w:t>
                        </w:r>
                      </w:p>
                      <w:p>
                        <w:pPr>
                          <w:jc w:val="left"/>
                          <w:rPr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1544955</wp:posOffset>
                </wp:positionV>
                <wp:extent cx="4438650" cy="2948305"/>
                <wp:effectExtent l="0" t="0" r="0" b="44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8935" y="2585720"/>
                          <a:ext cx="4438650" cy="2948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39.05pt;margin-top:121.65pt;height:232.15pt;width:349.5pt;z-index:251660288;v-text-anchor:middle;mso-width-relative:page;mso-height-relative:page;" fillcolor="#F2F2F2 [3052]" filled="t" stroked="f" coordsize="21600,21600" o:gfxdata="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EA6Ut3AAAAAsB&#10;AAAPAAAAAAAAAAEAIAAAACIAAABkcnMvZG93bnJldi54bWxQSwECFAAUAAAACACHTuJAlMKxw4kC&#10;AAD6BAAADgAAAAAAAAABACAAAAAr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4572635</wp:posOffset>
                </wp:positionV>
                <wp:extent cx="4438650" cy="3332480"/>
                <wp:effectExtent l="0" t="0" r="0" b="12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8935" y="5496560"/>
                          <a:ext cx="4438650" cy="3332480"/>
                        </a:xfrm>
                        <a:prstGeom prst="rect">
                          <a:avLst/>
                        </a:prstGeom>
                        <a:solidFill>
                          <a:srgbClr val="BFCDCE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139.8pt;margin-top:360.05pt;height:262.4pt;width:349.5pt;z-index:251661312;v-text-anchor:middle;mso-width-relative:page;mso-height-relative:page;" fillcolor="#BFCDCE" filled="t" stroked="f" coordsize="21600,21600" o:gfxdata="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WL4kXbAAAADAEA&#10;AA8AAAAAAAAAAQAgAAAAIgAAAGRycy9kb3ducmV2LnhtbFBLAQIUABQAAAAIAIdO4kCT+h7uiQIA&#10;APkEAAAOAAAAAAAAAAEAIAAAACoBAABkcnMvZTJvRG9jLnhtbFBLBQYAAAAABgAGAFkBAAAlBgAA&#10;AAA=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4608195</wp:posOffset>
                </wp:positionV>
                <wp:extent cx="3953510" cy="3264535"/>
                <wp:effectExtent l="0" t="0" r="0" b="0"/>
                <wp:wrapNone/>
                <wp:docPr id="3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3510" cy="326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Projects &amp; Other Works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eastAsia" w:ascii="Arial" w:hAnsi="Arial" w:eastAsia="黑体" w:cs="Arial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Participated in Nasa space apps challenge ’22.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eastAsia="SimSun" w:cs="Calibri"/>
                                <w:color w:val="484848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This webapp tracks the international space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Arial" w:hAnsi="Arial" w:eastAsia="黑体" w:cs="Arial"/>
                                <w:color w:val="595959" w:themeColor="text1" w:themeTint="A6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484848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station in realtime, in 3d.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484848"/>
                                <w:kern w:val="0"/>
                                <w:sz w:val="25"/>
                                <w:szCs w:val="2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595959" w:themeColor="text1" w:themeTint="A6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2E75B6" w:themeColor="accent1" w:themeShade="BF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2E75B6" w:themeColor="accent1" w:themeShade="BF"/>
                                <w:szCs w:val="21"/>
                                <w:lang w:val="en-US"/>
                              </w:rPr>
                              <w:instrText xml:space="preserve"> HYPERLINK " https:/darkmortal.github.io/three-js-iss/" </w:instrTex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2E75B6" w:themeColor="accent1" w:themeShade="BF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Arial" w:hAnsi="Arial" w:eastAsia="黑体" w:cs="Arial"/>
                                <w:color w:val="2E75B6" w:themeColor="accent1" w:themeShade="BF"/>
                                <w:szCs w:val="21"/>
                                <w:lang w:val="en-US"/>
                              </w:rPr>
                              <w:t>see more</w: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2E75B6" w:themeColor="accent1" w:themeShade="BF"/>
                                <w:szCs w:val="21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595959" w:themeColor="text1" w:themeTint="A6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eastAsia" w:ascii="Arial" w:hAnsi="Arial" w:eastAsia="黑体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Chat Box app with React and Firebase with Google Auth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ind w:leftChars="0"/>
                              <w:jc w:val="left"/>
                              <w:rPr>
                                <w:rFonts w:hint="default" w:ascii="Arial" w:hAnsi="Arial" w:eastAsia="黑体" w:cs="Arial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黑体" w:cs="Arial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This is a chatbox app, that allows user to login with their gmail </w:t>
                            </w:r>
                            <w:r>
                              <w:rPr>
                                <w:rFonts w:hint="default" w:ascii="Arial" w:hAnsi="Arial" w:eastAsia="黑体" w:cs="Arial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黑体" w:cs="Arial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account and chat in the group chat. </w:t>
                            </w:r>
                            <w:r>
                              <w:rPr>
                                <w:rFonts w:hint="default" w:ascii="Arial" w:hAnsi="Arial" w:eastAsia="黑体" w:cs="Arial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黑体" w:cs="Arial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instrText xml:space="preserve"> HYPERLINK "https://chat-box-96023.firebaseapp.com/" </w:instrText>
                            </w:r>
                            <w:r>
                              <w:rPr>
                                <w:rFonts w:hint="default" w:ascii="Arial" w:hAnsi="Arial" w:eastAsia="黑体" w:cs="Arial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Arial" w:hAnsi="Arial" w:eastAsia="黑体" w:cs="Arial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(</w:t>
                            </w:r>
                            <w:r>
                              <w:rPr>
                                <w:rStyle w:val="4"/>
                                <w:rFonts w:hint="default" w:ascii="Calibri" w:hAnsi="Calibri" w:eastAsia="黑体" w:cs="Calibri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see deployement</w:t>
                            </w:r>
                            <w:r>
                              <w:rPr>
                                <w:rStyle w:val="4"/>
                                <w:rFonts w:hint="default" w:ascii="Arial" w:hAnsi="Arial" w:eastAsia="黑体" w:cs="Arial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)</w:t>
                            </w:r>
                            <w:r>
                              <w:rPr>
                                <w:rFonts w:hint="default" w:ascii="Arial" w:hAnsi="Arial" w:eastAsia="黑体" w:cs="Arial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eastAsia="黑体" w:cs="Arial"/>
                                <w:color w:val="595959" w:themeColor="text1" w:themeTint="A6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黑体"/>
                                <w:b/>
                                <w:bC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Full Stack Budget Tracker</w:t>
                            </w:r>
                            <w:r>
                              <w:rPr>
                                <w:rFonts w:hint="default" w:ascii="Arial" w:hAnsi="Arial" w:eastAsia="黑体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Progressive</w:t>
                            </w:r>
                            <w:r>
                              <w:rPr>
                                <w:rFonts w:hint="eastAsia" w:ascii="Arial" w:hAnsi="Arial" w:eastAsia="黑体"/>
                                <w:b/>
                                <w:bC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Web Application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leftChars="0" w:right="0"/>
                              <w:jc w:val="left"/>
                              <w:rPr>
                                <w:rFonts w:hint="default" w:ascii="Calibri" w:hAnsi="Calibri" w:eastAsia="黑体" w:cs="Calibri"/>
                                <w:color w:val="595959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484848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484848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黑体" w:cs="Calibr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Full stack app made with Nextjs, Node, and MongoDB as </w:t>
                            </w:r>
                            <w:r>
                              <w:rPr>
                                <w:rFonts w:hint="default" w:ascii="Calibri" w:hAnsi="Calibri" w:eastAsia="黑体" w:cs="Calibr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黑体" w:cs="Calibr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黑体" w:cs="Calibr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databse. </w:t>
                            </w:r>
                            <w:r>
                              <w:rPr>
                                <w:rFonts w:hint="default" w:ascii="Calibri" w:hAnsi="Calibri" w:eastAsia="黑体" w:cs="Calibri"/>
                                <w:color w:val="595959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alibri" w:hAnsi="Calibri" w:eastAsia="黑体" w:cs="Calibri"/>
                                <w:color w:val="2E75B6" w:themeColor="accent1" w:themeShade="BF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eastAsia="黑体" w:cs="Calibri"/>
                                <w:color w:val="2E75B6" w:themeColor="accent1" w:themeShade="BF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instrText xml:space="preserve"> HYPERLINK " https:/budget-tracker-caspian.netlify.app/" </w:instrText>
                            </w:r>
                            <w:r>
                              <w:rPr>
                                <w:rFonts w:hint="default" w:ascii="Calibri" w:hAnsi="Calibri" w:eastAsia="黑体" w:cs="Calibri"/>
                                <w:color w:val="2E75B6" w:themeColor="accent1" w:themeShade="BF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Calibri" w:hAnsi="Calibri" w:eastAsia="黑体" w:cs="Calibri"/>
                                <w:color w:val="2E75B6" w:themeColor="accent1" w:themeShade="BF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see deployement</w:t>
                            </w:r>
                            <w:r>
                              <w:rPr>
                                <w:rFonts w:hint="default" w:ascii="Calibri" w:hAnsi="Calibri" w:eastAsia="黑体" w:cs="Calibri"/>
                                <w:color w:val="2E75B6" w:themeColor="accent1" w:themeShade="BF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黑体" w:cs="Calibri"/>
                                <w:color w:val="595959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spacing w:before="0" w:beforeAutospacing="0" w:after="0" w:afterAutospacing="0"/>
                              <w:ind w:left="420" w:leftChars="0" w:right="0" w:hanging="420" w:firstLineChars="0"/>
                              <w:jc w:val="left"/>
                              <w:rPr>
                                <w:rFonts w:hint="default" w:ascii="Arial" w:hAnsi="Arial" w:eastAsia="黑体" w:cs="Arial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Portfolio website to showcase all my works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before="0" w:beforeAutospacing="0" w:after="0" w:afterAutospacing="0"/>
                              <w:ind w:left="420" w:leftChars="0" w:right="0" w:rightChars="0"/>
                              <w:jc w:val="left"/>
                              <w:rPr>
                                <w:rFonts w:hint="default" w:ascii="Calibri" w:hAnsi="Calibri" w:eastAsia="黑体" w:cs="Calibri"/>
                                <w:b w:val="0"/>
                                <w:bCs w:val="0"/>
                                <w:color w:val="2E75B6" w:themeColor="accent1" w:themeShade="BF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黑体" w:cs="Calibri"/>
                                <w:b w:val="0"/>
                                <w:bCs w:val="0"/>
                                <w:color w:val="2E75B6" w:themeColor="accent1" w:themeShade="BF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alibri" w:hAnsi="Calibri" w:eastAsia="黑体" w:cs="Calibri"/>
                                <w:b w:val="0"/>
                                <w:bCs w:val="0"/>
                                <w:color w:val="2E75B6" w:themeColor="accent1" w:themeShade="BF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eastAsia="黑体" w:cs="Calibri"/>
                                <w:b w:val="0"/>
                                <w:bCs w:val="0"/>
                                <w:color w:val="2E75B6" w:themeColor="accent1" w:themeShade="BF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instrText xml:space="preserve"> HYPERLINK "https://soumyadip-62.github.io/portfolio/" </w:instrText>
                            </w:r>
                            <w:r>
                              <w:rPr>
                                <w:rFonts w:hint="default" w:ascii="Calibri" w:hAnsi="Calibri" w:eastAsia="黑体" w:cs="Calibri"/>
                                <w:b w:val="0"/>
                                <w:bCs w:val="0"/>
                                <w:color w:val="2E75B6" w:themeColor="accent1" w:themeShade="BF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Calibri" w:hAnsi="Calibri" w:eastAsia="黑体" w:cs="Calibri"/>
                                <w:b w:val="0"/>
                                <w:bCs w:val="0"/>
                                <w:color w:val="2E75B6" w:themeColor="accent1" w:themeShade="BF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See deployement</w:t>
                            </w:r>
                            <w:r>
                              <w:rPr>
                                <w:rFonts w:hint="default" w:ascii="Calibri" w:hAnsi="Calibri" w:eastAsia="黑体" w:cs="Calibri"/>
                                <w:b w:val="0"/>
                                <w:bCs w:val="0"/>
                                <w:color w:val="2E75B6" w:themeColor="accent1" w:themeShade="BF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黑体" w:cs="Calibri"/>
                                <w:b w:val="0"/>
                                <w:bCs w:val="0"/>
                                <w:color w:val="2E75B6" w:themeColor="accent1" w:themeShade="BF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Calibri" w:hAnsi="Calibri" w:eastAsia="黑体" w:cs="Calibri"/>
                                <w:b/>
                                <w:bC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黑体" w:cs="Calibri"/>
                                <w:b/>
                                <w:bC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Other Projects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spacing w:before="0" w:beforeAutospacing="0" w:after="0" w:afterAutospacing="0"/>
                              <w:ind w:left="420" w:leftChars="0" w:right="0" w:rightChars="0" w:firstLine="0" w:firstLineChars="0"/>
                              <w:jc w:val="left"/>
                              <w:rPr>
                                <w:rFonts w:hint="default" w:ascii="Calibri" w:hAnsi="Calibri" w:eastAsia="黑体" w:cs="Calibri"/>
                                <w:b/>
                                <w:bC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黑体" w:cs="Calibri"/>
                                <w:b/>
                                <w:bC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Chrome Extension Crypto Tracker  2. Mental Sum Challenge  3. Calculator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  <w:rPr>
                                <w:rFonts w:hint="default" w:ascii="Calibri" w:hAnsi="Calibri" w:eastAsia="黑体" w:cs="Calibri"/>
                                <w:b/>
                                <w:bCs/>
                                <w:color w:val="595959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  <w:rPr>
                                <w:rFonts w:hint="default" w:ascii="Calibri" w:hAnsi="Calibri" w:eastAsia="黑体" w:cs="Calibri"/>
                                <w:color w:val="595959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420" w:firstLineChars="0"/>
                              <w:jc w:val="left"/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Arial" w:hAnsi="Arial" w:eastAsia="黑体" w:cs="Arial"/>
                                <w:color w:val="595959" w:themeColor="text1" w:themeTint="A6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58.15pt;margin-top:362.85pt;height:257.05pt;width:311.3pt;z-index:251670528;mso-width-relative:page;mso-height-relative:page;" filled="f" stroked="f" coordsize="21600,21600" o:gfxdata="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rJIwPdAAAADAEAAA8AAAAAAAAAAQAgAAAAIgAA&#10;AGRycy9kb3ducmV2LnhtbFBLAQIUABQAAAAIAIdO4kAbhrZV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Projects &amp; Other Works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eastAsia" w:ascii="Arial" w:hAnsi="Arial" w:eastAsia="黑体" w:cs="Arial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黑体" w:cs="Arial"/>
                          <w:b/>
                          <w:bCs/>
                          <w:color w:val="595959" w:themeColor="text1" w:themeTint="A6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Participated in Nasa space apps challenge ’22.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Calibri" w:eastAsia="SimSun" w:cs="Calibri"/>
                          <w:color w:val="484848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This webapp tracks the international space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Arial" w:hAnsi="Arial" w:eastAsia="黑体" w:cs="Arial"/>
                          <w:color w:val="595959" w:themeColor="text1" w:themeTint="A6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color w:val="484848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station in realtime, in 3d.</w:t>
                      </w:r>
                      <w:r>
                        <w:rPr>
                          <w:rFonts w:hint="default" w:ascii="Calibri" w:hAnsi="Calibri" w:eastAsia="SimSun" w:cs="Calibri"/>
                          <w:color w:val="484848"/>
                          <w:kern w:val="0"/>
                          <w:sz w:val="25"/>
                          <w:szCs w:val="2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黑体" w:cs="Arial"/>
                          <w:color w:val="595959" w:themeColor="text1" w:themeTint="A6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Arial" w:hAnsi="Arial" w:eastAsia="黑体" w:cs="Arial"/>
                          <w:color w:val="2E75B6" w:themeColor="accent1" w:themeShade="BF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黑体" w:cs="Arial"/>
                          <w:color w:val="2E75B6" w:themeColor="accent1" w:themeShade="BF"/>
                          <w:szCs w:val="21"/>
                          <w:lang w:val="en-US"/>
                        </w:rPr>
                        <w:instrText xml:space="preserve"> HYPERLINK " https:/darkmortal.github.io/three-js-iss/" </w:instrText>
                      </w:r>
                      <w:r>
                        <w:rPr>
                          <w:rFonts w:hint="default" w:ascii="Arial" w:hAnsi="Arial" w:eastAsia="黑体" w:cs="Arial"/>
                          <w:color w:val="2E75B6" w:themeColor="accent1" w:themeShade="BF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Arial" w:hAnsi="Arial" w:eastAsia="黑体" w:cs="Arial"/>
                          <w:color w:val="2E75B6" w:themeColor="accent1" w:themeShade="BF"/>
                          <w:szCs w:val="21"/>
                          <w:lang w:val="en-US"/>
                        </w:rPr>
                        <w:t>see more</w:t>
                      </w:r>
                      <w:r>
                        <w:rPr>
                          <w:rFonts w:hint="default" w:ascii="Arial" w:hAnsi="Arial" w:eastAsia="黑体" w:cs="Arial"/>
                          <w:color w:val="2E75B6" w:themeColor="accent1" w:themeShade="BF"/>
                          <w:szCs w:val="21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Arial" w:hAnsi="Arial" w:eastAsia="黑体" w:cs="Arial"/>
                          <w:color w:val="595959" w:themeColor="text1" w:themeTint="A6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eastAsia" w:ascii="Arial" w:hAnsi="Arial" w:eastAsia="黑体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黑体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Chat Box app with React and Firebase with Google Auth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ind w:leftChars="0"/>
                        <w:jc w:val="left"/>
                        <w:rPr>
                          <w:rFonts w:hint="default" w:ascii="Arial" w:hAnsi="Arial" w:eastAsia="黑体" w:cs="Arial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黑体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Arial" w:hAnsi="Arial" w:eastAsia="黑体" w:cs="Arial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This is a chatbox app, that allows user to login with their gmail </w:t>
                      </w:r>
                      <w:r>
                        <w:rPr>
                          <w:rFonts w:hint="default" w:ascii="Arial" w:hAnsi="Arial" w:eastAsia="黑体" w:cs="Arial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Arial" w:hAnsi="Arial" w:eastAsia="黑体" w:cs="Arial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account and chat in the group chat. </w:t>
                      </w:r>
                      <w:r>
                        <w:rPr>
                          <w:rFonts w:hint="default" w:ascii="Arial" w:hAnsi="Arial" w:eastAsia="黑体" w:cs="Arial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黑体" w:cs="Arial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instrText xml:space="preserve"> HYPERLINK "https://chat-box-96023.firebaseapp.com/" </w:instrText>
                      </w:r>
                      <w:r>
                        <w:rPr>
                          <w:rFonts w:hint="default" w:ascii="Arial" w:hAnsi="Arial" w:eastAsia="黑体" w:cs="Arial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Arial" w:hAnsi="Arial" w:eastAsia="黑体" w:cs="Arial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(</w:t>
                      </w:r>
                      <w:r>
                        <w:rPr>
                          <w:rStyle w:val="4"/>
                          <w:rFonts w:hint="default" w:ascii="Calibri" w:hAnsi="Calibri" w:eastAsia="黑体" w:cs="Calibri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see deployement</w:t>
                      </w:r>
                      <w:r>
                        <w:rPr>
                          <w:rStyle w:val="4"/>
                          <w:rFonts w:hint="default" w:ascii="Arial" w:hAnsi="Arial" w:eastAsia="黑体" w:cs="Arial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)</w:t>
                      </w:r>
                      <w:r>
                        <w:rPr>
                          <w:rFonts w:hint="default" w:ascii="Arial" w:hAnsi="Arial" w:eastAsia="黑体" w:cs="Arial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Arial" w:hAnsi="Arial" w:eastAsia="黑体" w:cs="Arial"/>
                          <w:color w:val="595959" w:themeColor="text1" w:themeTint="A6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黑体"/>
                          <w:b/>
                          <w:bC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Full Stack Budget Tracker</w:t>
                      </w:r>
                      <w:r>
                        <w:rPr>
                          <w:rFonts w:hint="default" w:ascii="Arial" w:hAnsi="Arial" w:eastAsia="黑体"/>
                          <w:b/>
                          <w:bCs/>
                          <w:color w:val="595959" w:themeColor="text1" w:themeTint="A6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Progressive</w:t>
                      </w:r>
                      <w:r>
                        <w:rPr>
                          <w:rFonts w:hint="eastAsia" w:ascii="Arial" w:hAnsi="Arial" w:eastAsia="黑体"/>
                          <w:b/>
                          <w:bC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Web Application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leftChars="0" w:right="0"/>
                        <w:jc w:val="left"/>
                        <w:rPr>
                          <w:rFonts w:hint="default" w:ascii="Calibri" w:hAnsi="Calibri" w:eastAsia="黑体" w:cs="Calibri"/>
                          <w:color w:val="595959"/>
                          <w:kern w:val="2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color w:val="484848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SimSun" w:cs="Calibri"/>
                          <w:color w:val="484848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Calibri" w:hAnsi="Calibri" w:eastAsia="黑体" w:cs="Calibri"/>
                          <w:color w:val="595959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 xml:space="preserve">Full stack app made with Nextjs, Node, and MongoDB as </w:t>
                      </w:r>
                      <w:r>
                        <w:rPr>
                          <w:rFonts w:hint="default" w:ascii="Calibri" w:hAnsi="Calibri" w:eastAsia="黑体" w:cs="Calibri"/>
                          <w:color w:val="595959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Calibri" w:hAnsi="Calibri" w:eastAsia="黑体" w:cs="Calibri"/>
                          <w:color w:val="595959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Calibri" w:hAnsi="Calibri" w:eastAsia="黑体" w:cs="Calibri"/>
                          <w:color w:val="595959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 xml:space="preserve">databse. </w:t>
                      </w:r>
                      <w:r>
                        <w:rPr>
                          <w:rFonts w:hint="default" w:ascii="Calibri" w:hAnsi="Calibri" w:eastAsia="黑体" w:cs="Calibri"/>
                          <w:color w:val="595959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alibri" w:hAnsi="Calibri" w:eastAsia="黑体" w:cs="Calibri"/>
                          <w:color w:val="2E75B6" w:themeColor="accent1" w:themeShade="BF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Calibri" w:hAnsi="Calibri" w:eastAsia="黑体" w:cs="Calibri"/>
                          <w:color w:val="2E75B6" w:themeColor="accent1" w:themeShade="BF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instrText xml:space="preserve"> HYPERLINK " https:/budget-tracker-caspian.netlify.app/" </w:instrText>
                      </w:r>
                      <w:r>
                        <w:rPr>
                          <w:rFonts w:hint="default" w:ascii="Calibri" w:hAnsi="Calibri" w:eastAsia="黑体" w:cs="Calibri"/>
                          <w:color w:val="2E75B6" w:themeColor="accent1" w:themeShade="BF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Calibri" w:hAnsi="Calibri" w:eastAsia="黑体" w:cs="Calibri"/>
                          <w:color w:val="2E75B6" w:themeColor="accent1" w:themeShade="BF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see deployement</w:t>
                      </w:r>
                      <w:r>
                        <w:rPr>
                          <w:rFonts w:hint="default" w:ascii="Calibri" w:hAnsi="Calibri" w:eastAsia="黑体" w:cs="Calibri"/>
                          <w:color w:val="2E75B6" w:themeColor="accent1" w:themeShade="BF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黑体" w:cs="Calibri"/>
                          <w:color w:val="595959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uppressLineNumbers w:val="0"/>
                        <w:spacing w:before="0" w:beforeAutospacing="0" w:after="0" w:afterAutospacing="0"/>
                        <w:ind w:left="420" w:leftChars="0" w:right="0" w:hanging="420" w:firstLineChars="0"/>
                        <w:jc w:val="left"/>
                        <w:rPr>
                          <w:rFonts w:hint="default" w:ascii="Arial" w:hAnsi="Arial" w:eastAsia="黑体" w:cs="Arial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黑体" w:cs="Arial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Portfolio website to showcase all my works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numPr>
                          <w:ilvl w:val="0"/>
                          <w:numId w:val="0"/>
                        </w:numPr>
                        <w:suppressLineNumbers w:val="0"/>
                        <w:spacing w:before="0" w:beforeAutospacing="0" w:after="0" w:afterAutospacing="0"/>
                        <w:ind w:left="420" w:leftChars="0" w:right="0" w:rightChars="0"/>
                        <w:jc w:val="left"/>
                        <w:rPr>
                          <w:rFonts w:hint="default" w:ascii="Calibri" w:hAnsi="Calibri" w:eastAsia="黑体" w:cs="Calibri"/>
                          <w:b w:val="0"/>
                          <w:bCs w:val="0"/>
                          <w:color w:val="2E75B6" w:themeColor="accent1" w:themeShade="BF"/>
                          <w:kern w:val="2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黑体" w:cs="Calibri"/>
                          <w:b w:val="0"/>
                          <w:bCs w:val="0"/>
                          <w:color w:val="2E75B6" w:themeColor="accent1" w:themeShade="BF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alibri" w:hAnsi="Calibri" w:eastAsia="黑体" w:cs="Calibri"/>
                          <w:b w:val="0"/>
                          <w:bCs w:val="0"/>
                          <w:color w:val="2E75B6" w:themeColor="accent1" w:themeShade="BF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Calibri" w:hAnsi="Calibri" w:eastAsia="黑体" w:cs="Calibri"/>
                          <w:b w:val="0"/>
                          <w:bCs w:val="0"/>
                          <w:color w:val="2E75B6" w:themeColor="accent1" w:themeShade="BF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instrText xml:space="preserve"> HYPERLINK "https://soumyadip-62.github.io/portfolio/" </w:instrText>
                      </w:r>
                      <w:r>
                        <w:rPr>
                          <w:rFonts w:hint="default" w:ascii="Calibri" w:hAnsi="Calibri" w:eastAsia="黑体" w:cs="Calibri"/>
                          <w:b w:val="0"/>
                          <w:bCs w:val="0"/>
                          <w:color w:val="2E75B6" w:themeColor="accent1" w:themeShade="BF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Calibri" w:hAnsi="Calibri" w:eastAsia="黑体" w:cs="Calibri"/>
                          <w:b w:val="0"/>
                          <w:bCs w:val="0"/>
                          <w:color w:val="2E75B6" w:themeColor="accent1" w:themeShade="BF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See deployement</w:t>
                      </w:r>
                      <w:r>
                        <w:rPr>
                          <w:rFonts w:hint="default" w:ascii="Calibri" w:hAnsi="Calibri" w:eastAsia="黑体" w:cs="Calibri"/>
                          <w:b w:val="0"/>
                          <w:bCs w:val="0"/>
                          <w:color w:val="2E75B6" w:themeColor="accent1" w:themeShade="BF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黑体" w:cs="Calibri"/>
                          <w:b w:val="0"/>
                          <w:bCs w:val="0"/>
                          <w:color w:val="2E75B6" w:themeColor="accent1" w:themeShade="BF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uppressLineNumbers w:val="0"/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Calibri" w:hAnsi="Calibri" w:eastAsia="黑体" w:cs="Calibri"/>
                          <w:b/>
                          <w:bCs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黑体" w:cs="Calibri"/>
                          <w:b/>
                          <w:bCs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Other Projects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numPr>
                          <w:ilvl w:val="0"/>
                          <w:numId w:val="6"/>
                        </w:numPr>
                        <w:suppressLineNumbers w:val="0"/>
                        <w:spacing w:before="0" w:beforeAutospacing="0" w:after="0" w:afterAutospacing="0"/>
                        <w:ind w:left="420" w:leftChars="0" w:right="0" w:rightChars="0" w:firstLine="0" w:firstLineChars="0"/>
                        <w:jc w:val="left"/>
                        <w:rPr>
                          <w:rFonts w:hint="default" w:ascii="Calibri" w:hAnsi="Calibri" w:eastAsia="黑体" w:cs="Calibri"/>
                          <w:b/>
                          <w:bCs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黑体" w:cs="Calibri"/>
                          <w:b/>
                          <w:bCs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Chrome Extension Crypto Tracker  2. Mental Sum Challenge  3. Calculator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numPr>
                          <w:ilvl w:val="0"/>
                          <w:numId w:val="0"/>
                        </w:numPr>
                        <w:suppressLineNumbers w:val="0"/>
                        <w:spacing w:before="0" w:beforeAutospacing="0" w:after="0" w:afterAutospacing="0"/>
                        <w:ind w:leftChars="0" w:right="0" w:rightChars="0"/>
                        <w:jc w:val="left"/>
                        <w:rPr>
                          <w:rFonts w:hint="default" w:ascii="Calibri" w:hAnsi="Calibri" w:eastAsia="黑体" w:cs="Calibri"/>
                          <w:b/>
                          <w:bCs/>
                          <w:color w:val="595959"/>
                          <w:kern w:val="2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 w:val="0"/>
                        <w:numPr>
                          <w:ilvl w:val="0"/>
                          <w:numId w:val="0"/>
                        </w:numPr>
                        <w:suppressLineNumbers w:val="0"/>
                        <w:spacing w:before="0" w:beforeAutospacing="0" w:after="0" w:afterAutospacing="0"/>
                        <w:ind w:leftChars="0" w:right="0" w:rightChars="0"/>
                        <w:jc w:val="left"/>
                        <w:rPr>
                          <w:rFonts w:hint="default" w:ascii="Calibri" w:hAnsi="Calibri" w:eastAsia="黑体" w:cs="Calibri"/>
                          <w:color w:val="595959"/>
                          <w:kern w:val="2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420" w:firstLineChars="0"/>
                        <w:jc w:val="left"/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Arial" w:hAnsi="Arial" w:eastAsia="黑体" w:cs="Arial"/>
                          <w:color w:val="595959" w:themeColor="text1" w:themeTint="A6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-726440</wp:posOffset>
                </wp:positionV>
                <wp:extent cx="4438650" cy="2150745"/>
                <wp:effectExtent l="0" t="0" r="0" b="19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8935" y="187960"/>
                          <a:ext cx="4438650" cy="2150745"/>
                        </a:xfrm>
                        <a:prstGeom prst="rect">
                          <a:avLst/>
                        </a:prstGeom>
                        <a:solidFill>
                          <a:srgbClr val="BFCDCE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39.05pt;margin-top:-57.2pt;height:169.35pt;width:349.5pt;z-index:251659264;v-text-anchor:middle;mso-width-relative:page;mso-height-relative:page;" fillcolor="#BFCDCE" filled="t" stroked="f" coordsize="21600,21600" o:gfxdata="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dy1uTbAAAADAEA&#10;AA8AAAAAAAAAAQAgAAAAIgAAAGRycy9kb3ducmV2LnhtbFBLAQIUABQAAAAIAIdO4kATULhMiQIA&#10;APgEAAAOAAAAAAAAAAEAIAAAACoBAABkcnMvZTJvRG9jLnhtbFBLBQYAAAAABgAGAFkBAAAlBgAA&#10;AAA=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t>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67DBA"/>
    <w:multiLevelType w:val="singleLevel"/>
    <w:tmpl w:val="80E67DBA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88CCA4F4"/>
    <w:multiLevelType w:val="singleLevel"/>
    <w:tmpl w:val="88CCA4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43A84D6"/>
    <w:multiLevelType w:val="singleLevel"/>
    <w:tmpl w:val="A43A84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405A65C"/>
    <w:multiLevelType w:val="singleLevel"/>
    <w:tmpl w:val="E405A6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3382CB6"/>
    <w:multiLevelType w:val="multilevel"/>
    <w:tmpl w:val="03382C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3F193E7C"/>
    <w:multiLevelType w:val="singleLevel"/>
    <w:tmpl w:val="3F193E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94101"/>
    <w:rsid w:val="0BCB17FB"/>
    <w:rsid w:val="33C7748D"/>
    <w:rsid w:val="3F00385A"/>
    <w:rsid w:val="43E76A5B"/>
    <w:rsid w:val="4DD42202"/>
    <w:rsid w:val="4DEA39F8"/>
    <w:rsid w:val="528F1BE4"/>
    <w:rsid w:val="57537FAF"/>
    <w:rsid w:val="5A371F82"/>
    <w:rsid w:val="638077CF"/>
    <w:rsid w:val="69BE71B0"/>
    <w:rsid w:val="70AF1E12"/>
    <w:rsid w:val="71A94101"/>
    <w:rsid w:val="7B9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it\AppData\Roaming\kingsoft\office6\templates\download\93974e29\Resumes%20for%20Lawyers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Resumes for Lawyers.docx</Template>
  <Pages>1</Pages>
  <Words>0</Words>
  <Characters>0</Characters>
  <Lines>1</Lines>
  <Paragraphs>1</Paragraphs>
  <TotalTime>73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2022-11-20T13:36:00Z</dcterms:created>
  <dc:creator>Pandit</dc:creator>
  <cp:lastModifiedBy>Soumyadip Pandit</cp:lastModifiedBy>
  <dcterms:modified xsi:type="dcterms:W3CDTF">2023-05-30T19:59:38Z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02FC40A342584039AD372169A68D864C</vt:lpwstr>
  </property>
</Properties>
</file>